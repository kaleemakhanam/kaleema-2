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9885C3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D822644" w14:textId="77777777" w:rsidR="00692703" w:rsidRPr="008E2096" w:rsidRDefault="008A42B0" w:rsidP="00913946">
            <w:pPr>
              <w:pStyle w:val="Title"/>
              <w:rPr>
                <w:color w:val="00BEC0" w:themeColor="accent2" w:themeTint="BF"/>
              </w:rPr>
            </w:pPr>
            <w:r w:rsidRPr="008E2096">
              <w:rPr>
                <w:color w:val="00BEC0" w:themeColor="accent2" w:themeTint="BF"/>
              </w:rPr>
              <w:t>Little</w:t>
            </w:r>
            <w:r w:rsidR="00692703" w:rsidRPr="008E2096">
              <w:rPr>
                <w:color w:val="00BEC0" w:themeColor="accent2" w:themeTint="BF"/>
              </w:rPr>
              <w:t xml:space="preserve"> </w:t>
            </w:r>
            <w:r w:rsidRPr="008E2096">
              <w:rPr>
                <w:rStyle w:val="IntenseEmphasis"/>
                <w:color w:val="00BEC0" w:themeColor="accent2" w:themeTint="BF"/>
              </w:rPr>
              <w:t>World</w:t>
            </w:r>
          </w:p>
          <w:p w14:paraId="5502A91D" w14:textId="77777777" w:rsidR="00692703" w:rsidRPr="008E2096" w:rsidRDefault="008E2096" w:rsidP="008E2096">
            <w:pPr>
              <w:pStyle w:val="ContactInfo"/>
              <w:contextualSpacing w:val="0"/>
              <w:rPr>
                <w:color w:val="156138" w:themeColor="accent1" w:themeShade="BF"/>
                <w:sz w:val="24"/>
                <w:szCs w:val="24"/>
              </w:rPr>
            </w:pPr>
            <w:r w:rsidRPr="008E2096">
              <w:rPr>
                <w:color w:val="156138" w:themeColor="accent1" w:themeShade="BF"/>
                <w:sz w:val="24"/>
                <w:szCs w:val="24"/>
              </w:rPr>
              <w:t>Growing with</w:t>
            </w:r>
            <w:r w:rsidRPr="008E2096">
              <w:rPr>
                <w:noProof/>
                <w:color w:val="156138" w:themeColor="accent1" w:themeShade="BF"/>
                <w:sz w:val="24"/>
                <w:szCs w:val="24"/>
              </w:rPr>
              <w:t xml:space="preserve"> style</w:t>
            </w:r>
          </w:p>
          <w:p w14:paraId="621E9008" w14:textId="77777777" w:rsidR="00692703" w:rsidRPr="008E2096" w:rsidRDefault="001F22D3" w:rsidP="008E2096">
            <w:pPr>
              <w:pStyle w:val="ContactInfoEmphasis"/>
              <w:contextualSpacing w:val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color w:val="0070C0"/>
                <w:sz w:val="24"/>
                <w:szCs w:val="24"/>
              </w:rPr>
              <w:t>P</w:t>
            </w:r>
            <w:r w:rsidR="008E2096" w:rsidRPr="008E2096">
              <w:rPr>
                <w:color w:val="0070C0"/>
                <w:sz w:val="24"/>
                <w:szCs w:val="24"/>
              </w:rPr>
              <w:t>atan</w:t>
            </w:r>
            <w:proofErr w:type="spellEnd"/>
            <w:r>
              <w:rPr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8E2096" w:rsidRPr="008E2096">
              <w:rPr>
                <w:color w:val="0070C0"/>
                <w:sz w:val="24"/>
                <w:szCs w:val="24"/>
              </w:rPr>
              <w:t>Kaleema</w:t>
            </w:r>
            <w:proofErr w:type="spellEnd"/>
            <w:r w:rsidR="008E2096" w:rsidRPr="008E2096">
              <w:rPr>
                <w:color w:val="0070C0"/>
                <w:sz w:val="24"/>
                <w:szCs w:val="24"/>
              </w:rPr>
              <w:t xml:space="preserve"> Khanam Presents:</w:t>
            </w:r>
          </w:p>
        </w:tc>
      </w:tr>
    </w:tbl>
    <w:p w14:paraId="0F46BDF8" w14:textId="77777777" w:rsidR="004E01EB" w:rsidRPr="0082284A" w:rsidRDefault="008E2096" w:rsidP="00A84725">
      <w:pPr>
        <w:pStyle w:val="Heading1"/>
        <w:spacing w:line="480" w:lineRule="auto"/>
        <w:rPr>
          <w:rFonts w:ascii="Times New Roman" w:hAnsi="Times New Roman" w:cs="Times New Roman"/>
          <w:color w:val="1D824C" w:themeColor="accent1"/>
        </w:rPr>
      </w:pPr>
      <w:r w:rsidRPr="0082284A">
        <w:rPr>
          <w:rFonts w:ascii="Times New Roman" w:hAnsi="Times New Roman" w:cs="Times New Roman"/>
          <w:color w:val="1D824C" w:themeColor="accent1"/>
        </w:rPr>
        <w:t>overview</w:t>
      </w:r>
    </w:p>
    <w:p w14:paraId="27F27C9B" w14:textId="09264CD4" w:rsidR="00B43061" w:rsidRDefault="00B43061" w:rsidP="00110D2F">
      <w:pPr>
        <w:pStyle w:val="Heading1"/>
        <w:spacing w:line="360" w:lineRule="auto"/>
        <w:rPr>
          <w:rFonts w:ascii="Times New Roman" w:hAnsi="Times New Roman" w:cs="Times New Roman"/>
          <w:b w:val="0"/>
          <w:caps w:val="0"/>
          <w:sz w:val="24"/>
          <w:szCs w:val="24"/>
        </w:rPr>
      </w:pPr>
      <w:r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Little World is an Online-cum-Offline brand providing a wide range of products </w:t>
      </w:r>
      <w:r w:rsidR="00110D2F">
        <w:rPr>
          <w:rFonts w:ascii="Times New Roman" w:hAnsi="Times New Roman" w:cs="Times New Roman"/>
          <w:b w:val="0"/>
          <w:caps w:val="0"/>
          <w:sz w:val="24"/>
          <w:szCs w:val="24"/>
        </w:rPr>
        <w:t>for babies,</w:t>
      </w:r>
      <w:r w:rsidR="00A7604E"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 </w:t>
      </w:r>
      <w:r w:rsidR="00110D2F">
        <w:rPr>
          <w:rFonts w:ascii="Times New Roman" w:hAnsi="Times New Roman" w:cs="Times New Roman"/>
          <w:b w:val="0"/>
          <w:caps w:val="0"/>
          <w:sz w:val="24"/>
          <w:szCs w:val="24"/>
        </w:rPr>
        <w:t>kids.</w:t>
      </w:r>
    </w:p>
    <w:p w14:paraId="1CA311EA" w14:textId="77777777" w:rsidR="00110D2F" w:rsidRPr="00B43061" w:rsidRDefault="00110D2F" w:rsidP="00A84725">
      <w:pPr>
        <w:pStyle w:val="Heading1"/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aps w:val="0"/>
          <w:sz w:val="24"/>
          <w:szCs w:val="24"/>
        </w:rPr>
        <w:t>It should work on an Integrated business model which include online platforms and offline stores.</w:t>
      </w:r>
    </w:p>
    <w:p w14:paraId="36F2FC0D" w14:textId="77777777" w:rsidR="009937ED" w:rsidRDefault="009937ED" w:rsidP="0097790C">
      <w:pPr>
        <w:pStyle w:val="Heading1"/>
      </w:pPr>
    </w:p>
    <w:p w14:paraId="22BC417C" w14:textId="77777777" w:rsidR="00DA59AA" w:rsidRPr="0082284A" w:rsidRDefault="00110D2F" w:rsidP="00A84725">
      <w:pPr>
        <w:pStyle w:val="Heading1"/>
        <w:spacing w:line="480" w:lineRule="auto"/>
        <w:rPr>
          <w:rFonts w:ascii="Times New Roman" w:hAnsi="Times New Roman" w:cs="Times New Roman"/>
          <w:color w:val="1D824C" w:themeColor="accent1"/>
        </w:rPr>
      </w:pPr>
      <w:r w:rsidRPr="0082284A">
        <w:rPr>
          <w:rFonts w:ascii="Times New Roman" w:hAnsi="Times New Roman" w:cs="Times New Roman"/>
          <w:color w:val="1D824C" w:themeColor="accent1"/>
        </w:rPr>
        <w:t>Startup Challenges</w:t>
      </w:r>
    </w:p>
    <w:p w14:paraId="2B2905D1" w14:textId="220CCB98" w:rsidR="00B43061" w:rsidRPr="00110D2F" w:rsidRDefault="00B43061" w:rsidP="00110D2F">
      <w:pPr>
        <w:pStyle w:val="Heading1"/>
        <w:spacing w:line="360" w:lineRule="auto"/>
        <w:rPr>
          <w:rFonts w:ascii="Times New Roman" w:hAnsi="Times New Roman" w:cs="Times New Roman"/>
          <w:b w:val="0"/>
          <w:caps w:val="0"/>
          <w:sz w:val="24"/>
          <w:szCs w:val="24"/>
        </w:rPr>
      </w:pPr>
      <w:r w:rsidRPr="00110D2F"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Little World is </w:t>
      </w:r>
      <w:proofErr w:type="spellStart"/>
      <w:r w:rsidRPr="00110D2F">
        <w:rPr>
          <w:rFonts w:ascii="Times New Roman" w:hAnsi="Times New Roman" w:cs="Times New Roman"/>
          <w:b w:val="0"/>
          <w:caps w:val="0"/>
          <w:sz w:val="24"/>
          <w:szCs w:val="24"/>
        </w:rPr>
        <w:t>a</w:t>
      </w:r>
      <w:proofErr w:type="spellEnd"/>
      <w:r w:rsidRPr="00110D2F"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 online shopping </w:t>
      </w:r>
      <w:proofErr w:type="gramStart"/>
      <w:r w:rsidRPr="00110D2F">
        <w:rPr>
          <w:rFonts w:ascii="Times New Roman" w:hAnsi="Times New Roman" w:cs="Times New Roman"/>
          <w:b w:val="0"/>
          <w:caps w:val="0"/>
          <w:sz w:val="24"/>
          <w:szCs w:val="24"/>
        </w:rPr>
        <w:t>website  where</w:t>
      </w:r>
      <w:proofErr w:type="gramEnd"/>
      <w:r w:rsidRPr="00110D2F"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 you can find t</w:t>
      </w:r>
      <w:r w:rsidR="00110D2F" w:rsidRPr="00110D2F">
        <w:rPr>
          <w:rFonts w:ascii="Times New Roman" w:hAnsi="Times New Roman" w:cs="Times New Roman"/>
          <w:b w:val="0"/>
          <w:caps w:val="0"/>
          <w:sz w:val="24"/>
          <w:szCs w:val="24"/>
        </w:rPr>
        <w:t>h</w:t>
      </w:r>
      <w:r w:rsidRPr="00110D2F">
        <w:rPr>
          <w:rFonts w:ascii="Times New Roman" w:hAnsi="Times New Roman" w:cs="Times New Roman"/>
          <w:b w:val="0"/>
          <w:caps w:val="0"/>
          <w:sz w:val="24"/>
          <w:szCs w:val="24"/>
        </w:rPr>
        <w:t>e best comfortable</w:t>
      </w:r>
      <w:r w:rsidR="00A7604E"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 </w:t>
      </w:r>
      <w:r w:rsidRPr="00110D2F">
        <w:rPr>
          <w:rFonts w:ascii="Times New Roman" w:hAnsi="Times New Roman" w:cs="Times New Roman"/>
          <w:b w:val="0"/>
          <w:caps w:val="0"/>
          <w:sz w:val="24"/>
          <w:szCs w:val="24"/>
        </w:rPr>
        <w:t>regarding everything which your needs according to the seasons and well as offers .</w:t>
      </w:r>
    </w:p>
    <w:p w14:paraId="5FD0FF9C" w14:textId="77777777" w:rsidR="00110D2F" w:rsidRDefault="00110D2F" w:rsidP="00A84725">
      <w:pPr>
        <w:pStyle w:val="Heading1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 w:val="0"/>
          <w:caps w:val="0"/>
          <w:sz w:val="24"/>
          <w:szCs w:val="24"/>
        </w:rPr>
      </w:pPr>
      <w:r w:rsidRPr="00110D2F">
        <w:rPr>
          <w:rFonts w:ascii="Times New Roman" w:hAnsi="Times New Roman" w:cs="Times New Roman"/>
          <w:b w:val="0"/>
          <w:caps w:val="0"/>
          <w:sz w:val="24"/>
          <w:szCs w:val="24"/>
        </w:rPr>
        <w:t>The baby care segment in India is Huge and Promising.</w:t>
      </w:r>
    </w:p>
    <w:p w14:paraId="6FEAF7F5" w14:textId="77777777" w:rsidR="00A84725" w:rsidRDefault="00A84725" w:rsidP="00A84725">
      <w:pPr>
        <w:pStyle w:val="Heading1"/>
        <w:ind w:left="720"/>
        <w:rPr>
          <w:rFonts w:ascii="Times New Roman" w:hAnsi="Times New Roman" w:cs="Times New Roman"/>
          <w:b w:val="0"/>
          <w:caps w:val="0"/>
          <w:sz w:val="24"/>
          <w:szCs w:val="24"/>
        </w:rPr>
      </w:pPr>
    </w:p>
    <w:p w14:paraId="24376E9D" w14:textId="77777777" w:rsidR="00A84725" w:rsidRPr="00110D2F" w:rsidRDefault="00A84725" w:rsidP="00A84725">
      <w:pPr>
        <w:pStyle w:val="Heading1"/>
        <w:ind w:left="720"/>
        <w:rPr>
          <w:rFonts w:ascii="Times New Roman" w:hAnsi="Times New Roman" w:cs="Times New Roman"/>
          <w:b w:val="0"/>
          <w:caps w:val="0"/>
          <w:sz w:val="24"/>
          <w:szCs w:val="24"/>
        </w:rPr>
      </w:pPr>
    </w:p>
    <w:p w14:paraId="7D9B3334" w14:textId="77777777" w:rsidR="00486277" w:rsidRPr="00CF1A49" w:rsidRDefault="005B3BE0" w:rsidP="00A84725">
      <w:pPr>
        <w:pStyle w:val="Heading1"/>
        <w:spacing w:line="360" w:lineRule="auto"/>
      </w:pPr>
      <w:r w:rsidRPr="0082284A">
        <w:rPr>
          <w:color w:val="1D824C" w:themeColor="accent1"/>
        </w:rPr>
        <w:t>pAGES</w:t>
      </w:r>
    </w:p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110D2F" w:rsidRPr="001827C7" w14:paraId="672477B2" w14:textId="77777777" w:rsidTr="00110D2F">
        <w:tc>
          <w:tcPr>
            <w:tcW w:w="4680" w:type="dxa"/>
            <w:tcMar>
              <w:left w:w="360" w:type="dxa"/>
            </w:tcMar>
          </w:tcPr>
          <w:p w14:paraId="46085E9B" w14:textId="77777777" w:rsidR="00110D2F" w:rsidRPr="001827C7" w:rsidRDefault="001827C7" w:rsidP="001827C7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27C7">
              <w:rPr>
                <w:rFonts w:ascii="Times New Roman" w:hAnsi="Times New Roman" w:cs="Times New Roman"/>
                <w:sz w:val="24"/>
                <w:szCs w:val="24"/>
              </w:rPr>
              <w:t>Account Page</w:t>
            </w:r>
          </w:p>
          <w:p w14:paraId="4A223EF1" w14:textId="77777777" w:rsidR="00110D2F" w:rsidRPr="001827C7" w:rsidRDefault="001827C7" w:rsidP="001827C7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27C7">
              <w:rPr>
                <w:rFonts w:ascii="Times New Roman" w:hAnsi="Times New Roman" w:cs="Times New Roman"/>
                <w:sz w:val="24"/>
                <w:szCs w:val="24"/>
              </w:rPr>
              <w:t>Subscription Page</w:t>
            </w:r>
          </w:p>
          <w:p w14:paraId="1ED58D34" w14:textId="77777777" w:rsidR="00110D2F" w:rsidRPr="001827C7" w:rsidRDefault="001827C7" w:rsidP="001827C7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27C7">
              <w:rPr>
                <w:rFonts w:ascii="Times New Roman" w:hAnsi="Times New Roman" w:cs="Times New Roman"/>
                <w:sz w:val="24"/>
                <w:szCs w:val="24"/>
              </w:rPr>
              <w:t>Streaming Page</w:t>
            </w:r>
          </w:p>
          <w:p w14:paraId="0196BBB7" w14:textId="77777777" w:rsidR="001827C7" w:rsidRPr="001827C7" w:rsidRDefault="001827C7" w:rsidP="001827C7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27C7">
              <w:rPr>
                <w:rFonts w:ascii="Times New Roman" w:hAnsi="Times New Roman" w:cs="Times New Roman"/>
                <w:sz w:val="24"/>
                <w:szCs w:val="24"/>
              </w:rPr>
              <w:t>Order Tracking Page</w:t>
            </w:r>
          </w:p>
          <w:p w14:paraId="0EAC1B53" w14:textId="77777777" w:rsidR="001827C7" w:rsidRPr="001827C7" w:rsidRDefault="001827C7" w:rsidP="001827C7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27C7">
              <w:rPr>
                <w:rFonts w:ascii="Times New Roman" w:hAnsi="Times New Roman" w:cs="Times New Roman"/>
                <w:sz w:val="24"/>
                <w:szCs w:val="24"/>
              </w:rPr>
              <w:t>Payment Page</w:t>
            </w:r>
          </w:p>
          <w:p w14:paraId="7BA0E956" w14:textId="77777777" w:rsidR="001827C7" w:rsidRPr="001827C7" w:rsidRDefault="001827C7" w:rsidP="001827C7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27C7">
              <w:rPr>
                <w:rFonts w:ascii="Times New Roman" w:hAnsi="Times New Roman" w:cs="Times New Roman"/>
                <w:sz w:val="24"/>
                <w:szCs w:val="24"/>
              </w:rPr>
              <w:t>Logout Page</w:t>
            </w:r>
          </w:p>
        </w:tc>
      </w:tr>
    </w:tbl>
    <w:p w14:paraId="7D10DC06" w14:textId="77777777" w:rsidR="00B51D1B" w:rsidRPr="0082284A" w:rsidRDefault="005B3BE0" w:rsidP="00A115A9">
      <w:pPr>
        <w:pStyle w:val="Heading1"/>
        <w:spacing w:line="276" w:lineRule="auto"/>
        <w:rPr>
          <w:rFonts w:ascii="Times New Roman" w:hAnsi="Times New Roman" w:cs="Times New Roman"/>
          <w:color w:val="1D824C" w:themeColor="accent1"/>
        </w:rPr>
      </w:pPr>
      <w:r w:rsidRPr="0082284A">
        <w:rPr>
          <w:rFonts w:ascii="Times New Roman" w:hAnsi="Times New Roman" w:cs="Times New Roman"/>
          <w:color w:val="1D824C" w:themeColor="accent1"/>
        </w:rPr>
        <w:lastRenderedPageBreak/>
        <w:t>tECNOLOGIES</w:t>
      </w:r>
    </w:p>
    <w:p w14:paraId="0AD5D5C2" w14:textId="77777777" w:rsidR="00227B3D" w:rsidRPr="00A115A9" w:rsidRDefault="00227B3D" w:rsidP="00A115A9">
      <w:pPr>
        <w:pStyle w:val="Heading1"/>
        <w:spacing w:line="276" w:lineRule="auto"/>
        <w:rPr>
          <w:rFonts w:ascii="Times New Roman" w:hAnsi="Times New Roman" w:cs="Times New Roman"/>
          <w:caps w:val="0"/>
          <w:sz w:val="24"/>
          <w:szCs w:val="24"/>
        </w:rPr>
      </w:pPr>
      <w:r w:rsidRPr="00A115A9">
        <w:rPr>
          <w:rFonts w:ascii="Times New Roman" w:hAnsi="Times New Roman" w:cs="Times New Roman"/>
          <w:caps w:val="0"/>
          <w:sz w:val="24"/>
          <w:szCs w:val="24"/>
        </w:rPr>
        <w:t>Front end:</w:t>
      </w:r>
    </w:p>
    <w:p w14:paraId="48762574" w14:textId="77777777" w:rsidR="00227B3D" w:rsidRDefault="00227B3D" w:rsidP="00A115A9">
      <w:pPr>
        <w:pStyle w:val="Heading1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r w:rsidRPr="00227B3D">
        <w:rPr>
          <w:rFonts w:ascii="Times New Roman" w:hAnsi="Times New Roman" w:cs="Times New Roman"/>
          <w:b w:val="0"/>
          <w:sz w:val="24"/>
          <w:szCs w:val="24"/>
        </w:rPr>
        <w:t>Html</w:t>
      </w:r>
    </w:p>
    <w:p w14:paraId="7787B2E5" w14:textId="77777777" w:rsidR="00227B3D" w:rsidRDefault="00227B3D" w:rsidP="00A115A9">
      <w:pPr>
        <w:pStyle w:val="Heading1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Css</w:t>
      </w:r>
    </w:p>
    <w:p w14:paraId="2BE700A4" w14:textId="77777777" w:rsidR="00227B3D" w:rsidRPr="00227B3D" w:rsidRDefault="00227B3D" w:rsidP="00A018E4">
      <w:pPr>
        <w:pStyle w:val="Heading1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aps w:val="0"/>
          <w:sz w:val="24"/>
          <w:szCs w:val="24"/>
        </w:rPr>
        <w:t>Bootstrap</w:t>
      </w:r>
    </w:p>
    <w:p w14:paraId="58105A62" w14:textId="77777777" w:rsidR="00227B3D" w:rsidRDefault="00227B3D" w:rsidP="00A115A9">
      <w:pPr>
        <w:pStyle w:val="Heading1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aps w:val="0"/>
          <w:sz w:val="24"/>
          <w:szCs w:val="24"/>
        </w:rPr>
        <w:t>React</w:t>
      </w:r>
    </w:p>
    <w:p w14:paraId="06685465" w14:textId="77777777" w:rsidR="00227B3D" w:rsidRDefault="00233562" w:rsidP="00A018E4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7B3D">
        <w:rPr>
          <w:rFonts w:ascii="Times New Roman" w:hAnsi="Times New Roman" w:cs="Times New Roman"/>
          <w:caps w:val="0"/>
          <w:sz w:val="24"/>
          <w:szCs w:val="24"/>
        </w:rPr>
        <w:t>back end:</w:t>
      </w:r>
    </w:p>
    <w:p w14:paraId="6B7A64A8" w14:textId="03731874" w:rsidR="00227B3D" w:rsidRPr="00233562" w:rsidRDefault="00233562" w:rsidP="00A115A9">
      <w:pPr>
        <w:pStyle w:val="Heading1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aps w:val="0"/>
          <w:sz w:val="24"/>
          <w:szCs w:val="24"/>
        </w:rPr>
        <w:t>J</w:t>
      </w:r>
      <w:r w:rsidRPr="00233562">
        <w:rPr>
          <w:rFonts w:ascii="Times New Roman" w:hAnsi="Times New Roman" w:cs="Times New Roman"/>
          <w:b w:val="0"/>
          <w:caps w:val="0"/>
          <w:sz w:val="24"/>
          <w:szCs w:val="24"/>
        </w:rPr>
        <w:t>ava</w:t>
      </w:r>
      <w:r w:rsidR="00C05CE6">
        <w:rPr>
          <w:rFonts w:ascii="Times New Roman" w:hAnsi="Times New Roman" w:cs="Times New Roman"/>
          <w:b w:val="0"/>
          <w:caps w:val="0"/>
          <w:sz w:val="24"/>
          <w:szCs w:val="24"/>
        </w:rPr>
        <w:t>S</w:t>
      </w:r>
      <w:r w:rsidRPr="00233562">
        <w:rPr>
          <w:rFonts w:ascii="Times New Roman" w:hAnsi="Times New Roman" w:cs="Times New Roman"/>
          <w:b w:val="0"/>
          <w:caps w:val="0"/>
          <w:sz w:val="24"/>
          <w:szCs w:val="24"/>
        </w:rPr>
        <w:t>cript</w:t>
      </w:r>
    </w:p>
    <w:p w14:paraId="51746330" w14:textId="77777777" w:rsidR="00233562" w:rsidRPr="00233562" w:rsidRDefault="00233562" w:rsidP="00A018E4">
      <w:pPr>
        <w:pStyle w:val="Heading1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aps w:val="0"/>
          <w:sz w:val="24"/>
          <w:szCs w:val="24"/>
        </w:rPr>
        <w:t>ci/cd wit AWS</w:t>
      </w:r>
    </w:p>
    <w:p w14:paraId="790E007A" w14:textId="77777777" w:rsidR="00233562" w:rsidRDefault="00A115A9" w:rsidP="00A115A9">
      <w:pPr>
        <w:pStyle w:val="Heading1"/>
        <w:spacing w:line="276" w:lineRule="auto"/>
        <w:rPr>
          <w:rFonts w:ascii="Times New Roman" w:hAnsi="Times New Roman" w:cs="Times New Roman"/>
          <w:caps w:val="0"/>
          <w:sz w:val="24"/>
          <w:szCs w:val="24"/>
        </w:rPr>
      </w:pPr>
      <w:r>
        <w:rPr>
          <w:rFonts w:ascii="Times New Roman" w:hAnsi="Times New Roman" w:cs="Times New Roman"/>
          <w:caps w:val="0"/>
          <w:sz w:val="24"/>
          <w:szCs w:val="24"/>
        </w:rPr>
        <w:t>D</w:t>
      </w:r>
      <w:r w:rsidRPr="00A115A9">
        <w:rPr>
          <w:rFonts w:ascii="Times New Roman" w:hAnsi="Times New Roman" w:cs="Times New Roman"/>
          <w:caps w:val="0"/>
          <w:sz w:val="24"/>
          <w:szCs w:val="24"/>
        </w:rPr>
        <w:t>atabase</w:t>
      </w:r>
      <w:r>
        <w:rPr>
          <w:rFonts w:ascii="Times New Roman" w:hAnsi="Times New Roman" w:cs="Times New Roman"/>
          <w:caps w:val="0"/>
          <w:sz w:val="24"/>
          <w:szCs w:val="24"/>
        </w:rPr>
        <w:t>:</w:t>
      </w:r>
    </w:p>
    <w:p w14:paraId="29353292" w14:textId="1554F836" w:rsidR="00A115A9" w:rsidRPr="00A115A9" w:rsidRDefault="00C05CE6" w:rsidP="00A018E4">
      <w:pPr>
        <w:pStyle w:val="Heading1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aps w:val="0"/>
          <w:sz w:val="24"/>
          <w:szCs w:val="24"/>
        </w:rPr>
        <w:t>m</w:t>
      </w:r>
      <w:bookmarkStart w:id="0" w:name="_GoBack"/>
      <w:bookmarkEnd w:id="0"/>
      <w:r w:rsidR="00A115A9" w:rsidRPr="00A115A9">
        <w:rPr>
          <w:rFonts w:ascii="Times New Roman" w:hAnsi="Times New Roman" w:cs="Times New Roman"/>
          <w:b w:val="0"/>
          <w:caps w:val="0"/>
          <w:sz w:val="24"/>
          <w:szCs w:val="24"/>
        </w:rPr>
        <w:t>ong</w:t>
      </w:r>
      <w:r>
        <w:rPr>
          <w:rFonts w:ascii="Times New Roman" w:hAnsi="Times New Roman" w:cs="Times New Roman"/>
          <w:b w:val="0"/>
          <w:caps w:val="0"/>
          <w:sz w:val="24"/>
          <w:szCs w:val="24"/>
        </w:rPr>
        <w:t>odb</w:t>
      </w:r>
    </w:p>
    <w:p w14:paraId="78E1D464" w14:textId="77777777" w:rsidR="00A115A9" w:rsidRPr="001C000F" w:rsidRDefault="00A115A9" w:rsidP="00A115A9">
      <w:pPr>
        <w:pStyle w:val="Heading1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aps w:val="0"/>
          <w:sz w:val="24"/>
          <w:szCs w:val="24"/>
        </w:rPr>
        <w:t>json data</w:t>
      </w:r>
    </w:p>
    <w:p w14:paraId="0A9DF9DE" w14:textId="77777777" w:rsidR="001C000F" w:rsidRDefault="001C000F" w:rsidP="00A018E4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sz w:val="24"/>
          <w:szCs w:val="24"/>
        </w:rPr>
        <w:t>C</w:t>
      </w:r>
      <w:r w:rsidRPr="001C000F">
        <w:rPr>
          <w:rFonts w:ascii="Times New Roman" w:hAnsi="Times New Roman" w:cs="Times New Roman"/>
          <w:caps w:val="0"/>
          <w:sz w:val="24"/>
          <w:szCs w:val="24"/>
        </w:rPr>
        <w:t>ompilers</w:t>
      </w:r>
      <w:r w:rsidRPr="001C000F">
        <w:rPr>
          <w:rFonts w:ascii="Times New Roman" w:hAnsi="Times New Roman" w:cs="Times New Roman"/>
          <w:sz w:val="24"/>
          <w:szCs w:val="24"/>
        </w:rPr>
        <w:t>:</w:t>
      </w:r>
    </w:p>
    <w:p w14:paraId="69875EBC" w14:textId="77777777" w:rsidR="001C000F" w:rsidRPr="001C000F" w:rsidRDefault="001C000F" w:rsidP="001C000F">
      <w:pPr>
        <w:pStyle w:val="Heading1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r w:rsidRPr="001C000F">
        <w:rPr>
          <w:rFonts w:ascii="Times New Roman" w:hAnsi="Times New Roman" w:cs="Times New Roman"/>
          <w:b w:val="0"/>
          <w:caps w:val="0"/>
          <w:sz w:val="24"/>
          <w:szCs w:val="24"/>
        </w:rPr>
        <w:t>visual studio code</w:t>
      </w:r>
    </w:p>
    <w:p w14:paraId="094A4F22" w14:textId="77777777" w:rsidR="001C000F" w:rsidRPr="001C000F" w:rsidRDefault="001C000F" w:rsidP="001C000F">
      <w:pPr>
        <w:pStyle w:val="Heading1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aps w:val="0"/>
          <w:sz w:val="24"/>
          <w:szCs w:val="24"/>
        </w:rPr>
        <w:t>G</w:t>
      </w:r>
      <w:r w:rsidRPr="001C000F">
        <w:rPr>
          <w:rFonts w:ascii="Times New Roman" w:hAnsi="Times New Roman" w:cs="Times New Roman"/>
          <w:b w:val="0"/>
          <w:caps w:val="0"/>
          <w:sz w:val="24"/>
          <w:szCs w:val="24"/>
        </w:rPr>
        <w:t>it bash</w:t>
      </w:r>
    </w:p>
    <w:p w14:paraId="02CA6FFF" w14:textId="77777777" w:rsidR="001C000F" w:rsidRPr="001C000F" w:rsidRDefault="001C000F" w:rsidP="001C000F">
      <w:pPr>
        <w:pStyle w:val="Heading1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aps w:val="0"/>
          <w:sz w:val="24"/>
          <w:szCs w:val="24"/>
        </w:rPr>
        <w:t>G</w:t>
      </w:r>
      <w:r w:rsidRPr="001C000F">
        <w:rPr>
          <w:rFonts w:ascii="Times New Roman" w:hAnsi="Times New Roman" w:cs="Times New Roman"/>
          <w:b w:val="0"/>
          <w:caps w:val="0"/>
          <w:sz w:val="24"/>
          <w:szCs w:val="24"/>
        </w:rPr>
        <w:t>it hub</w:t>
      </w:r>
    </w:p>
    <w:p w14:paraId="2B37364C" w14:textId="1DE89940" w:rsidR="001C000F" w:rsidRPr="001C000F" w:rsidRDefault="001C000F" w:rsidP="001C000F">
      <w:pPr>
        <w:pStyle w:val="Heading1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aps w:val="0"/>
          <w:sz w:val="24"/>
          <w:szCs w:val="24"/>
        </w:rPr>
        <w:t>N</w:t>
      </w:r>
      <w:r w:rsidRPr="001C000F"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ode </w:t>
      </w:r>
      <w:proofErr w:type="spellStart"/>
      <w:r w:rsidR="00C05CE6">
        <w:rPr>
          <w:rFonts w:ascii="Times New Roman" w:hAnsi="Times New Roman" w:cs="Times New Roman"/>
          <w:b w:val="0"/>
          <w:caps w:val="0"/>
          <w:sz w:val="24"/>
          <w:szCs w:val="24"/>
        </w:rPr>
        <w:t>js</w:t>
      </w:r>
      <w:proofErr w:type="spellEnd"/>
    </w:p>
    <w:sectPr w:rsidR="001C000F" w:rsidRPr="001C000F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52BA4" w14:textId="77777777" w:rsidR="00383B28" w:rsidRDefault="00383B28" w:rsidP="0068194B">
      <w:r>
        <w:separator/>
      </w:r>
    </w:p>
    <w:p w14:paraId="39580D04" w14:textId="77777777" w:rsidR="00383B28" w:rsidRDefault="00383B28"/>
    <w:p w14:paraId="01F83583" w14:textId="77777777" w:rsidR="00383B28" w:rsidRDefault="00383B28"/>
  </w:endnote>
  <w:endnote w:type="continuationSeparator" w:id="0">
    <w:p w14:paraId="192C9351" w14:textId="77777777" w:rsidR="00383B28" w:rsidRDefault="00383B28" w:rsidP="0068194B">
      <w:r>
        <w:continuationSeparator/>
      </w:r>
    </w:p>
    <w:p w14:paraId="5E1C5102" w14:textId="77777777" w:rsidR="00383B28" w:rsidRDefault="00383B28"/>
    <w:p w14:paraId="7F5C979C" w14:textId="77777777" w:rsidR="00383B28" w:rsidRDefault="00383B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5B54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F4DBB" w14:textId="77777777" w:rsidR="00383B28" w:rsidRDefault="00383B28" w:rsidP="0068194B">
      <w:r>
        <w:separator/>
      </w:r>
    </w:p>
    <w:p w14:paraId="74B5D9E5" w14:textId="77777777" w:rsidR="00383B28" w:rsidRDefault="00383B28"/>
    <w:p w14:paraId="7F7513A8" w14:textId="77777777" w:rsidR="00383B28" w:rsidRDefault="00383B28"/>
  </w:footnote>
  <w:footnote w:type="continuationSeparator" w:id="0">
    <w:p w14:paraId="53C2BA74" w14:textId="77777777" w:rsidR="00383B28" w:rsidRDefault="00383B28" w:rsidP="0068194B">
      <w:r>
        <w:continuationSeparator/>
      </w:r>
    </w:p>
    <w:p w14:paraId="7077DAA4" w14:textId="77777777" w:rsidR="00383B28" w:rsidRDefault="00383B28"/>
    <w:p w14:paraId="410BB200" w14:textId="77777777" w:rsidR="00383B28" w:rsidRDefault="00383B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9ECC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74899C" wp14:editId="2AD020A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730C67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3F2151"/>
    <w:multiLevelType w:val="hybridMultilevel"/>
    <w:tmpl w:val="9CBC5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BDC0576"/>
    <w:multiLevelType w:val="hybridMultilevel"/>
    <w:tmpl w:val="44828A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4C7571"/>
    <w:multiLevelType w:val="hybridMultilevel"/>
    <w:tmpl w:val="6BA2B7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26B208F"/>
    <w:multiLevelType w:val="hybridMultilevel"/>
    <w:tmpl w:val="B0A8A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668A1"/>
    <w:multiLevelType w:val="hybridMultilevel"/>
    <w:tmpl w:val="7BE80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E25F5"/>
    <w:multiLevelType w:val="hybridMultilevel"/>
    <w:tmpl w:val="C70A6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346E5"/>
    <w:multiLevelType w:val="hybridMultilevel"/>
    <w:tmpl w:val="1152C7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A213BBE"/>
    <w:multiLevelType w:val="hybridMultilevel"/>
    <w:tmpl w:val="C716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17FD9"/>
    <w:multiLevelType w:val="hybridMultilevel"/>
    <w:tmpl w:val="04D00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41731"/>
    <w:multiLevelType w:val="hybridMultilevel"/>
    <w:tmpl w:val="D3841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A425D9D"/>
    <w:multiLevelType w:val="hybridMultilevel"/>
    <w:tmpl w:val="13923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E75CB0"/>
    <w:multiLevelType w:val="hybridMultilevel"/>
    <w:tmpl w:val="43E04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83ECA"/>
    <w:multiLevelType w:val="hybridMultilevel"/>
    <w:tmpl w:val="2F007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D7CC7"/>
    <w:multiLevelType w:val="hybridMultilevel"/>
    <w:tmpl w:val="5768BBDA"/>
    <w:lvl w:ilvl="0" w:tplc="3F9EF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138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8"/>
  </w:num>
  <w:num w:numId="8">
    <w:abstractNumId w:val="2"/>
  </w:num>
  <w:num w:numId="9">
    <w:abstractNumId w:val="2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25"/>
  </w:num>
  <w:num w:numId="16">
    <w:abstractNumId w:val="21"/>
  </w:num>
  <w:num w:numId="17">
    <w:abstractNumId w:val="12"/>
  </w:num>
  <w:num w:numId="18">
    <w:abstractNumId w:val="14"/>
  </w:num>
  <w:num w:numId="19">
    <w:abstractNumId w:val="17"/>
  </w:num>
  <w:num w:numId="20">
    <w:abstractNumId w:val="20"/>
  </w:num>
  <w:num w:numId="21">
    <w:abstractNumId w:val="13"/>
  </w:num>
  <w:num w:numId="22">
    <w:abstractNumId w:val="23"/>
  </w:num>
  <w:num w:numId="23">
    <w:abstractNumId w:val="26"/>
  </w:num>
  <w:num w:numId="24">
    <w:abstractNumId w:val="10"/>
  </w:num>
  <w:num w:numId="25">
    <w:abstractNumId w:val="15"/>
  </w:num>
  <w:num w:numId="26">
    <w:abstractNumId w:val="19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B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0D2F"/>
    <w:rsid w:val="00114A91"/>
    <w:rsid w:val="001427E1"/>
    <w:rsid w:val="00163668"/>
    <w:rsid w:val="00167B52"/>
    <w:rsid w:val="00171566"/>
    <w:rsid w:val="00174676"/>
    <w:rsid w:val="001755A8"/>
    <w:rsid w:val="001827C7"/>
    <w:rsid w:val="00184014"/>
    <w:rsid w:val="00192008"/>
    <w:rsid w:val="001C000F"/>
    <w:rsid w:val="001C0E68"/>
    <w:rsid w:val="001C4B6F"/>
    <w:rsid w:val="001D0BF1"/>
    <w:rsid w:val="001E3120"/>
    <w:rsid w:val="001E7E0C"/>
    <w:rsid w:val="001F0BB0"/>
    <w:rsid w:val="001F22D3"/>
    <w:rsid w:val="001F4E6D"/>
    <w:rsid w:val="001F6140"/>
    <w:rsid w:val="00203573"/>
    <w:rsid w:val="0020597D"/>
    <w:rsid w:val="00213B4C"/>
    <w:rsid w:val="002253B0"/>
    <w:rsid w:val="00227B3D"/>
    <w:rsid w:val="00233562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1BBF"/>
    <w:rsid w:val="003544E1"/>
    <w:rsid w:val="00366398"/>
    <w:rsid w:val="00383B2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3BE0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284A"/>
    <w:rsid w:val="00834955"/>
    <w:rsid w:val="00855B59"/>
    <w:rsid w:val="00860461"/>
    <w:rsid w:val="0086487C"/>
    <w:rsid w:val="00870B20"/>
    <w:rsid w:val="008829F8"/>
    <w:rsid w:val="00885897"/>
    <w:rsid w:val="008A42B0"/>
    <w:rsid w:val="008A6538"/>
    <w:rsid w:val="008C7056"/>
    <w:rsid w:val="008E2096"/>
    <w:rsid w:val="008E5369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37ED"/>
    <w:rsid w:val="009A44CE"/>
    <w:rsid w:val="009C4DFC"/>
    <w:rsid w:val="009D44F8"/>
    <w:rsid w:val="009E3160"/>
    <w:rsid w:val="009F220C"/>
    <w:rsid w:val="009F3B05"/>
    <w:rsid w:val="009F4931"/>
    <w:rsid w:val="00A018E4"/>
    <w:rsid w:val="00A115A9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604E"/>
    <w:rsid w:val="00A84725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306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5CE6"/>
    <w:rsid w:val="00C47FA6"/>
    <w:rsid w:val="00C578D2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2D23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A9547"/>
  <w15:chartTrackingRefBased/>
  <w15:docId w15:val="{F18BA2A2-8790-48C9-96E5-013FD34A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overview</vt:lpstr>
      <vt:lpstr>Little World is an Online-cum-Offline brand providing a wide range of products f</vt:lpstr>
      <vt:lpstr>It should work on an Integrated business model which include online platforms an</vt:lpstr>
      <vt:lpstr/>
      <vt:lpstr>Startup Challenges</vt:lpstr>
      <vt:lpstr>Little World is a online shopping website  where you can find the best comfortab</vt:lpstr>
      <vt:lpstr>The baby care segment in India is Huge and Promising.</vt:lpstr>
      <vt:lpstr/>
      <vt:lpstr/>
      <vt:lpstr>pAGES</vt:lpstr>
      <vt:lpstr>tECNOLOGIES</vt:lpstr>
      <vt:lpstr>Front end:</vt:lpstr>
      <vt:lpstr>Html</vt:lpstr>
      <vt:lpstr>Css</vt:lpstr>
      <vt:lpstr>Bootstrap</vt:lpstr>
      <vt:lpstr>React</vt:lpstr>
      <vt:lpstr>back end:</vt:lpstr>
      <vt:lpstr>JavaScript</vt:lpstr>
      <vt:lpstr>ci/cd wit AWS</vt:lpstr>
      <vt:lpstr>Database:</vt:lpstr>
      <vt:lpstr>mongodb</vt:lpstr>
      <vt:lpstr>json data</vt:lpstr>
      <vt:lpstr>Compilers:</vt:lpstr>
      <vt:lpstr>visual studio code</vt:lpstr>
      <vt:lpstr>Git bash</vt:lpstr>
      <vt:lpstr>Git hub</vt:lpstr>
      <vt:lpstr>Node js</vt:lpstr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2021-08-05T17:14:00Z</dcterms:created>
  <dcterms:modified xsi:type="dcterms:W3CDTF">2021-08-06T16:14:00Z</dcterms:modified>
  <cp:category/>
</cp:coreProperties>
</file>